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95" w:type="pct"/>
        <w:tblInd w:w="-5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3741"/>
        <w:gridCol w:w="7162"/>
      </w:tblGrid>
      <w:tr w:rsidR="00C420C8" w:rsidRPr="005152F2" w14:paraId="60A867DF" w14:textId="77777777" w:rsidTr="001930F7">
        <w:tc>
          <w:tcPr>
            <w:tcW w:w="3489" w:type="dxa"/>
          </w:tcPr>
          <w:p w14:paraId="360B8046" w14:textId="3DA9B7F7" w:rsidR="00C420C8" w:rsidRDefault="001930F7" w:rsidP="003856C9">
            <w:pPr>
              <w:pStyle w:val="Ttulo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4D4DCF" wp14:editId="498CE205">
                  <wp:simplePos x="0" y="0"/>
                  <wp:positionH relativeFrom="column">
                    <wp:posOffset>540738</wp:posOffset>
                  </wp:positionH>
                  <wp:positionV relativeFrom="paragraph">
                    <wp:posOffset>0</wp:posOffset>
                  </wp:positionV>
                  <wp:extent cx="1165860" cy="1554480"/>
                  <wp:effectExtent l="76200" t="76200" r="129540" b="140970"/>
                  <wp:wrapTopAndBottom/>
                  <wp:docPr id="4" name="Imagen 4" descr="Una persona sonrie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Una persona sonrien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15544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chemeClr val="accent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t>Julie Laurent</w:t>
            </w:r>
          </w:p>
          <w:p w14:paraId="3303519A" w14:textId="2D239EF7" w:rsidR="00D15784" w:rsidRPr="00D15784" w:rsidRDefault="00D15784" w:rsidP="003856C9">
            <w:pPr>
              <w:pStyle w:val="Ttulo1"/>
              <w:rPr>
                <w:sz w:val="20"/>
                <w:szCs w:val="20"/>
              </w:rPr>
            </w:pPr>
            <w:r w:rsidRPr="00D15784">
              <w:rPr>
                <w:sz w:val="20"/>
                <w:szCs w:val="20"/>
              </w:rPr>
              <w:t>01/02/1997</w:t>
            </w:r>
          </w:p>
          <w:p w14:paraId="7244C702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6E2F23A3" wp14:editId="217707A6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E5364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3bTE/TsUAABbcgAADgAAAAAAAAAAAAAAAAAuAgAAZHJz&#10;L2Uyb0RvYy54bWxQSwECLQAUAAYACAAAACEAaEcb0NgAAAADAQAADwAAAAAAAAAAAAAAAACVFgAA&#10;ZHJzL2Rvd25yZXYueG1sUEsFBgAAAAAEAAQA8wAAAJoXAAAAAA==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3937FCD" w14:textId="1442C69B" w:rsidR="00C420C8" w:rsidRPr="00C420C8" w:rsidRDefault="001930F7" w:rsidP="00441EB9">
            <w:pPr>
              <w:pStyle w:val="Ttulo3"/>
            </w:pPr>
            <w:r>
              <w:t>julielaurent281@gmail.com</w:t>
            </w:r>
          </w:p>
          <w:p w14:paraId="5C9AC0D9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6E6D2047" wp14:editId="6B7C2DBD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99F15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i5UCUAAN3eAAAOAAAAZHJzL2Uyb0RvYy54bWzsXduO40hyfTfgfxDq0YC3mSQlkoXp2Ye5&#10;YYHxeoBpY5/VKnVXwVUlraS+zP6Rv8M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p8yi5UCUAAN3eAAAOAAAAAAAAAAAAAAAAAC4CAABkcnMvZTJvRG9jLnhtbFBLAQIt&#10;ABQABgAIAAAAIQBoRxvQ2AAAAAMBAAAPAAAAAAAAAAAAAAAAAKonAABkcnMvZG93bnJldi54bWxQ&#10;SwUGAAAAAAQABADzAAAAry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7E53BD2" w14:textId="28F73457" w:rsidR="00C420C8" w:rsidRDefault="001930F7" w:rsidP="00441EB9">
            <w:pPr>
              <w:pStyle w:val="Ttulo3"/>
            </w:pPr>
            <w:r>
              <w:t>+34 671177851</w:t>
            </w:r>
          </w:p>
          <w:p w14:paraId="5FE2EB11" w14:textId="30689FD6" w:rsidR="001930F7" w:rsidRPr="00C420C8" w:rsidRDefault="001930F7" w:rsidP="00441EB9">
            <w:pPr>
              <w:pStyle w:val="Ttulo3"/>
            </w:pPr>
            <w:r>
              <w:t>+33 612983098</w:t>
            </w:r>
          </w:p>
          <w:p w14:paraId="7034ABD9" w14:textId="77777777" w:rsidR="00C420C8" w:rsidRPr="00C420C8" w:rsidRDefault="00C420C8" w:rsidP="005246B9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5F3A5DF" wp14:editId="3F2F1961">
                      <wp:extent cx="329184" cy="329184"/>
                      <wp:effectExtent l="0" t="0" r="13970" b="13970"/>
                      <wp:docPr id="77" name="Grupo 31" title="Icono de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b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b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EC7E2" id="Grupo 31" o:spid="_x0000_s1026" alt="Título: 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HXoX7PEYAABxjAAADgAAAAAAAAAAAAAA&#10;AAAuAgAAZHJzL2Uyb0RvYy54bWxQSwECLQAUAAYACAAAACEAaEcb0NgAAAADAQAADwAAAAAAAAAA&#10;AAAAAABLGwAAZHJzL2Rvd25yZXYueG1sUEsFBgAAAAAEAAQA8wAAAFAcAAAAAA==&#10;">
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FB18564" w14:textId="7477C8E4" w:rsidR="00C420C8" w:rsidRPr="00970596" w:rsidRDefault="00970596" w:rsidP="00441EB9">
            <w:pPr>
              <w:pStyle w:val="Ttulo3"/>
              <w:rPr>
                <w:lang w:val="en-US"/>
              </w:rPr>
            </w:pPr>
            <w:r w:rsidRPr="00970596">
              <w:rPr>
                <w:lang w:val="en-US"/>
              </w:rPr>
              <w:t>https://www.linkedin.com/in/julie-laurent-a22abb195/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3741"/>
            </w:tblGrid>
            <w:tr w:rsidR="00C420C8" w:rsidRPr="00D15784" w14:paraId="4FA68F66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85713FC" w14:textId="3CF1AF43" w:rsidR="00C420C8" w:rsidRPr="00970596" w:rsidRDefault="00C420C8" w:rsidP="001930F7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  <w:lang w:val="en-US"/>
                    </w:rPr>
                  </w:pPr>
                </w:p>
              </w:tc>
            </w:tr>
            <w:tr w:rsidR="00C420C8" w:rsidRPr="005152F2" w14:paraId="7AC5E3C3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43D828A0" w14:textId="377FD8E2" w:rsidR="00C420C8" w:rsidRDefault="00970596" w:rsidP="002C77B9">
                  <w:pPr>
                    <w:pStyle w:val="Ttulo3"/>
                  </w:pPr>
                  <w:r>
                    <w:t>Idiomas</w:t>
                  </w:r>
                </w:p>
                <w:p w14:paraId="569B6388" w14:textId="77777777" w:rsidR="00C420C8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CED6F04" wp14:editId="0BC89897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4FFBEF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A1gEAAO0DAAAOAAAAZHJzL2Uyb0RvYy54bWysU0uOEzEQ3SNxB8t70h/E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slksA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1610867" w14:textId="4AD9FB5F" w:rsidR="00C420C8" w:rsidRDefault="00970596" w:rsidP="00D11C4D">
                  <w:r>
                    <w:t>Español: C1</w:t>
                  </w:r>
                </w:p>
                <w:p w14:paraId="1CE45C6D" w14:textId="32293826" w:rsidR="00970596" w:rsidRDefault="00970596" w:rsidP="00D11C4D">
                  <w:r>
                    <w:t>Inglés: B1-B2</w:t>
                  </w:r>
                </w:p>
                <w:p w14:paraId="22463758" w14:textId="4F0D3C62" w:rsidR="00970596" w:rsidRDefault="00970596" w:rsidP="00D11C4D">
                  <w:r>
                    <w:t>Francés: Nativo</w:t>
                  </w:r>
                </w:p>
              </w:tc>
            </w:tr>
            <w:tr w:rsidR="00C420C8" w:rsidRPr="005152F2" w14:paraId="7480ECDB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4BFA3E8" w14:textId="65E6E1C9" w:rsidR="00C420C8" w:rsidRDefault="00970596" w:rsidP="0043426C">
                  <w:pPr>
                    <w:pStyle w:val="Ttulo3"/>
                  </w:pPr>
                  <w:r>
                    <w:t>Tecnologías</w:t>
                  </w:r>
                </w:p>
                <w:p w14:paraId="16FFBCB2" w14:textId="77777777" w:rsidR="00C420C8" w:rsidRPr="005A7E57" w:rsidRDefault="00C420C8" w:rsidP="00616FF4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29928BCF" wp14:editId="760A4B74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9F809CF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Fd745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CAD73AF" w14:textId="0A05FD0F" w:rsidR="00C420C8" w:rsidRPr="00D15784" w:rsidRDefault="00970596" w:rsidP="00463463">
                  <w:pPr>
                    <w:rPr>
                      <w:lang w:val="en-US"/>
                    </w:rPr>
                  </w:pPr>
                  <w:r w:rsidRPr="00D15784">
                    <w:rPr>
                      <w:lang w:val="en-US"/>
                    </w:rPr>
                    <w:t>Python - HTML y CSS – MySQL – XML</w:t>
                  </w:r>
                </w:p>
                <w:p w14:paraId="061CBA05" w14:textId="77777777" w:rsidR="00970596" w:rsidRPr="00D15784" w:rsidRDefault="00970596" w:rsidP="00970596">
                  <w:pPr>
                    <w:pStyle w:val="Ttulo3"/>
                    <w:rPr>
                      <w:lang w:val="en-US"/>
                    </w:rPr>
                  </w:pPr>
                </w:p>
                <w:p w14:paraId="22C9CB98" w14:textId="47586776" w:rsidR="00970596" w:rsidRPr="00D15784" w:rsidRDefault="00970596" w:rsidP="00970596">
                  <w:pPr>
                    <w:pStyle w:val="Ttulo3"/>
                    <w:rPr>
                      <w:lang w:val="en-US"/>
                    </w:rPr>
                  </w:pPr>
                  <w:r w:rsidRPr="00D15784">
                    <w:rPr>
                      <w:lang w:val="en-US"/>
                    </w:rPr>
                    <w:t>Soft skills</w:t>
                  </w:r>
                </w:p>
                <w:p w14:paraId="329440F7" w14:textId="77777777" w:rsidR="00970596" w:rsidRPr="005A7E57" w:rsidRDefault="00970596" w:rsidP="00970596">
                  <w:pPr>
                    <w:pStyle w:val="Lneade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7C8D06CA" wp14:editId="494A6307">
                            <wp:extent cx="221615" cy="0"/>
                            <wp:effectExtent l="0" t="0" r="26035" b="19050"/>
                            <wp:docPr id="5" name="Conector recto 5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632472" id="Conector recto 5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Ux4dxt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1137CC9" w14:textId="77777777" w:rsidR="00970596" w:rsidRDefault="00970596" w:rsidP="00463463">
                  <w:r>
                    <w:t>Organizada y metódica</w:t>
                  </w:r>
                </w:p>
                <w:p w14:paraId="6BF6C217" w14:textId="6FA69208" w:rsidR="00970596" w:rsidRPr="005152F2" w:rsidRDefault="00970596" w:rsidP="00970596">
                  <w:r>
                    <w:t>Con atención al detalle</w:t>
                  </w:r>
                </w:p>
              </w:tc>
            </w:tr>
          </w:tbl>
          <w:p w14:paraId="110B7B2F" w14:textId="77777777" w:rsidR="00C420C8" w:rsidRPr="005152F2" w:rsidRDefault="00C420C8" w:rsidP="003856C9"/>
        </w:tc>
        <w:tc>
          <w:tcPr>
            <w:tcW w:w="6680" w:type="dxa"/>
          </w:tcPr>
          <w:p w14:paraId="2F27FCFA" w14:textId="53739E3E" w:rsidR="00F50218" w:rsidRDefault="00F50218"/>
          <w:p w14:paraId="158A96A7" w14:textId="0184F8AD" w:rsidR="00F50218" w:rsidRDefault="00F50218"/>
          <w:p w14:paraId="6544B39A" w14:textId="77777777" w:rsidR="00F50218" w:rsidRDefault="00F50218"/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7162"/>
            </w:tblGrid>
            <w:tr w:rsidR="00C420C8" w14:paraId="0029E952" w14:textId="77777777" w:rsidTr="00F50218">
              <w:trPr>
                <w:trHeight w:val="4104"/>
              </w:trPr>
              <w:tc>
                <w:tcPr>
                  <w:tcW w:w="7162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08163AA" w14:textId="02DEBCAA" w:rsidR="00C420C8" w:rsidRPr="005152F2" w:rsidRDefault="00F50218" w:rsidP="00F50218">
                  <w:pPr>
                    <w:pStyle w:val="Ttulo2"/>
                    <w:tabs>
                      <w:tab w:val="center" w:pos="3221"/>
                    </w:tabs>
                    <w:jc w:val="both"/>
                  </w:pPr>
                  <w:r>
                    <w:tab/>
                  </w: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2D284E74309845FCAFAF03714F9CDD5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7ED91CF6" w14:textId="20023FC6" w:rsidR="00C420C8" w:rsidRPr="0043426C" w:rsidRDefault="00970596" w:rsidP="002B3890">
                  <w:pPr>
                    <w:pStyle w:val="Ttulo4"/>
                  </w:pPr>
                  <w:r>
                    <w:t>Becario - Práctica MSH Val de Loire</w:t>
                  </w:r>
                </w:p>
                <w:p w14:paraId="6A391003" w14:textId="6A28F132" w:rsidR="00C420C8" w:rsidRDefault="00970596" w:rsidP="008F6337">
                  <w:pPr>
                    <w:pStyle w:val="Ttulo5"/>
                  </w:pPr>
                  <w:r>
                    <w:t>15/06/2020 – 15/11/2020 – Tours, Francia</w:t>
                  </w:r>
                </w:p>
                <w:p w14:paraId="2A283834" w14:textId="51343156" w:rsidR="00C420C8" w:rsidRDefault="00970596" w:rsidP="00970596">
                  <w:r>
                    <w:t xml:space="preserve">Extracción de datos, Web </w:t>
                  </w:r>
                  <w:proofErr w:type="spellStart"/>
                  <w:r>
                    <w:t>scrapping</w:t>
                  </w:r>
                  <w:proofErr w:type="spellEnd"/>
                  <w:r>
                    <w:t>, Revisión de archivos digitales para su publicación. Escritura de archivos digitales para que correspondan a normas establecidas. Uso de Python y expresiones regulares</w:t>
                  </w:r>
                </w:p>
                <w:p w14:paraId="6400F90E" w14:textId="58C84F54" w:rsidR="00C420C8" w:rsidRPr="00D15784" w:rsidRDefault="00970596" w:rsidP="0043426C">
                  <w:pPr>
                    <w:pStyle w:val="Ttulo4"/>
                  </w:pPr>
                  <w:r w:rsidRPr="00D15784">
                    <w:t>Becario – Pr</w:t>
                  </w:r>
                  <w:r w:rsidR="00F50218" w:rsidRPr="00D15784">
                    <w:t>á</w:t>
                  </w:r>
                  <w:r w:rsidRPr="00D15784">
                    <w:t>ctica MSHS - Maison des sciences, de l'Homme et de la société</w:t>
                  </w:r>
                </w:p>
                <w:p w14:paraId="6D62C9F3" w14:textId="7A2E9B2C" w:rsidR="00970596" w:rsidRDefault="00970596" w:rsidP="00832F81">
                  <w:r>
                    <w:t>01/03/2019 – 26/06/2019 – Poitiers, Francia</w:t>
                  </w:r>
                </w:p>
                <w:p w14:paraId="303BC60F" w14:textId="299C9D37" w:rsidR="00C420C8" w:rsidRDefault="00970596" w:rsidP="00832F81">
                  <w:r>
                    <w:t>Trabajo sobre el fondo de archivo de Armonía Somers, Extracción de datos, Actualización de los datos en línea</w:t>
                  </w:r>
                </w:p>
              </w:tc>
            </w:tr>
            <w:tr w:rsidR="00C420C8" w:rsidRPr="00F50218" w14:paraId="34F1ED05" w14:textId="77777777" w:rsidTr="00F50218">
              <w:trPr>
                <w:trHeight w:val="3672"/>
              </w:trPr>
              <w:tc>
                <w:tcPr>
                  <w:tcW w:w="7162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2E8A748" w14:textId="77777777" w:rsidR="00C420C8" w:rsidRPr="005152F2" w:rsidRDefault="0038143B" w:rsidP="008F6337">
                  <w:pPr>
                    <w:pStyle w:val="Ttulo2"/>
                  </w:pPr>
                  <w:sdt>
                    <w:sdtPr>
                      <w:alias w:val="Educación:"/>
                      <w:tag w:val="Formación:"/>
                      <w:id w:val="1349516922"/>
                      <w:placeholder>
                        <w:docPart w:val="1A227DD8FF61479286BEA0E30B1796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126673B7" w14:textId="23284F47" w:rsidR="00C420C8" w:rsidRPr="0043426C" w:rsidRDefault="00970596" w:rsidP="002B3890">
                  <w:pPr>
                    <w:pStyle w:val="Ttulo4"/>
                  </w:pPr>
                  <w:r>
                    <w:t xml:space="preserve">2020 - 2021 Erasmus - Máster en letras digitales </w:t>
                  </w:r>
                </w:p>
                <w:p w14:paraId="7F71ED52" w14:textId="3495F31B" w:rsidR="00C420C8" w:rsidRPr="005152F2" w:rsidRDefault="00970596" w:rsidP="007B2F5C">
                  <w:pPr>
                    <w:pStyle w:val="Ttulo5"/>
                  </w:pPr>
                  <w:r>
                    <w:t>Universidad Complutense</w:t>
                  </w:r>
                </w:p>
                <w:p w14:paraId="3777AA9C" w14:textId="77777777" w:rsidR="00C420C8" w:rsidRDefault="00970596" w:rsidP="007B2F5C">
                  <w:r>
                    <w:t>Máster sobre el procesamiento de datos lingüísticos con herramientas informáticas</w:t>
                  </w:r>
                </w:p>
                <w:p w14:paraId="3251175C" w14:textId="2FBCB980" w:rsidR="00970596" w:rsidRPr="0043426C" w:rsidRDefault="00970596" w:rsidP="00970596">
                  <w:pPr>
                    <w:pStyle w:val="Ttulo4"/>
                  </w:pPr>
                  <w:r>
                    <w:t>2019 - 2021 Máster, Español, Archivos, Memorias, Escrituras</w:t>
                  </w:r>
                </w:p>
                <w:p w14:paraId="6BF9F09F" w14:textId="708B8243" w:rsidR="00970596" w:rsidRPr="00D15784" w:rsidRDefault="00F50218" w:rsidP="00970596">
                  <w:pPr>
                    <w:pStyle w:val="Ttulo5"/>
                  </w:pPr>
                  <w:proofErr w:type="spellStart"/>
                  <w:r w:rsidRPr="00D15784">
                    <w:t>Université</w:t>
                  </w:r>
                  <w:proofErr w:type="spellEnd"/>
                  <w:r w:rsidRPr="00D15784">
                    <w:t xml:space="preserve"> de Poitiers - France</w:t>
                  </w:r>
                </w:p>
                <w:p w14:paraId="6E90F98C" w14:textId="394850ED" w:rsidR="00970596" w:rsidRDefault="00F50218" w:rsidP="00970596">
                  <w:r w:rsidRPr="00F50218">
                    <w:t>Máster de investigación en l</w:t>
                  </w:r>
                  <w:r>
                    <w:t>iteratura y lingüística española</w:t>
                  </w:r>
                </w:p>
                <w:p w14:paraId="265560FA" w14:textId="3476183C" w:rsidR="00F50218" w:rsidRDefault="00F50218" w:rsidP="00970596"/>
                <w:p w14:paraId="75F9AE35" w14:textId="6185D2B4" w:rsidR="00F50218" w:rsidRPr="0043426C" w:rsidRDefault="00F50218" w:rsidP="00F50218">
                  <w:pPr>
                    <w:pStyle w:val="Ttulo4"/>
                  </w:pPr>
                  <w:r>
                    <w:t>2016 - 2019 Grado, Literaturas y Civilizaciones extranjeras Español</w:t>
                  </w:r>
                </w:p>
                <w:p w14:paraId="069D14CE" w14:textId="77777777" w:rsidR="00F50218" w:rsidRPr="00F50218" w:rsidRDefault="00F50218" w:rsidP="00F50218">
                  <w:pPr>
                    <w:pStyle w:val="Ttulo5"/>
                  </w:pPr>
                  <w:proofErr w:type="spellStart"/>
                  <w:r w:rsidRPr="00F50218">
                    <w:t>Université</w:t>
                  </w:r>
                  <w:proofErr w:type="spellEnd"/>
                  <w:r w:rsidRPr="00F50218">
                    <w:t xml:space="preserve"> de Poitiers - France</w:t>
                  </w:r>
                </w:p>
                <w:p w14:paraId="50AA6BAF" w14:textId="42E487FB" w:rsidR="00970596" w:rsidRPr="00F50218" w:rsidRDefault="00F50218" w:rsidP="00F50218">
                  <w:r>
                    <w:t>Estudios avanzados en fonética, fonología, literatura e historia hispánica e hispanoamericana.</w:t>
                  </w:r>
                </w:p>
              </w:tc>
            </w:tr>
            <w:tr w:rsidR="00C420C8" w14:paraId="3C313912" w14:textId="77777777" w:rsidTr="00F50218">
              <w:tc>
                <w:tcPr>
                  <w:tcW w:w="7162" w:type="dxa"/>
                  <w:tcMar>
                    <w:left w:w="720" w:type="dxa"/>
                    <w:right w:w="0" w:type="dxa"/>
                  </w:tcMar>
                </w:tcPr>
                <w:p w14:paraId="730C5BF8" w14:textId="43EE2380" w:rsidR="00C420C8" w:rsidRDefault="00C420C8" w:rsidP="00F50218">
                  <w:pPr>
                    <w:jc w:val="both"/>
                  </w:pPr>
                </w:p>
              </w:tc>
            </w:tr>
          </w:tbl>
          <w:p w14:paraId="2F7D06F4" w14:textId="77777777" w:rsidR="00C420C8" w:rsidRDefault="00C420C8" w:rsidP="003856C9"/>
          <w:p w14:paraId="40FE4DEE" w14:textId="77777777" w:rsidR="00970596" w:rsidRPr="00970596" w:rsidRDefault="00970596" w:rsidP="00970596"/>
          <w:p w14:paraId="66C2DC70" w14:textId="77777777" w:rsidR="00970596" w:rsidRPr="00970596" w:rsidRDefault="00970596" w:rsidP="00970596"/>
          <w:p w14:paraId="0EB6F08A" w14:textId="77777777" w:rsidR="00970596" w:rsidRDefault="00970596" w:rsidP="00970596"/>
          <w:p w14:paraId="47674AAB" w14:textId="5C8FAB99" w:rsidR="00970596" w:rsidRPr="00970596" w:rsidRDefault="00970596" w:rsidP="00970596">
            <w:pPr>
              <w:jc w:val="left"/>
            </w:pPr>
          </w:p>
        </w:tc>
      </w:tr>
    </w:tbl>
    <w:p w14:paraId="37A5C97A" w14:textId="77777777" w:rsidR="003F5FDB" w:rsidRDefault="003F5FDB" w:rsidP="00841714">
      <w:pPr>
        <w:pStyle w:val="Sinespaciado"/>
      </w:pPr>
    </w:p>
    <w:sectPr w:rsidR="003F5FDB" w:rsidSect="00970596">
      <w:headerReference w:type="default" r:id="rId9"/>
      <w:footerReference w:type="default" r:id="rId10"/>
      <w:footerReference w:type="first" r:id="rId11"/>
      <w:pgSz w:w="11906" w:h="16838" w:code="9"/>
      <w:pgMar w:top="720" w:right="720" w:bottom="720" w:left="890" w:header="851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1C72" w14:textId="77777777" w:rsidR="0038143B" w:rsidRDefault="0038143B" w:rsidP="003856C9">
      <w:pPr>
        <w:spacing w:after="0" w:line="240" w:lineRule="auto"/>
      </w:pPr>
      <w:r>
        <w:separator/>
      </w:r>
    </w:p>
  </w:endnote>
  <w:endnote w:type="continuationSeparator" w:id="0">
    <w:p w14:paraId="35B4FBB7" w14:textId="77777777" w:rsidR="0038143B" w:rsidRDefault="0038143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5B10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83F98F3" wp14:editId="6ADB99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44DEE8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4B80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A5217BF" wp14:editId="2A65BF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944639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x/1dp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CEB0" w14:textId="77777777" w:rsidR="0038143B" w:rsidRDefault="0038143B" w:rsidP="003856C9">
      <w:pPr>
        <w:spacing w:after="0" w:line="240" w:lineRule="auto"/>
      </w:pPr>
      <w:r>
        <w:separator/>
      </w:r>
    </w:p>
  </w:footnote>
  <w:footnote w:type="continuationSeparator" w:id="0">
    <w:p w14:paraId="7682AF46" w14:textId="77777777" w:rsidR="0038143B" w:rsidRDefault="0038143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37381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C30A15" wp14:editId="3066866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4E32F1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0nPiWL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F7"/>
    <w:rsid w:val="00052BE1"/>
    <w:rsid w:val="0007412A"/>
    <w:rsid w:val="00086A0F"/>
    <w:rsid w:val="0010199E"/>
    <w:rsid w:val="0010257B"/>
    <w:rsid w:val="001166C2"/>
    <w:rsid w:val="001503AC"/>
    <w:rsid w:val="001765FE"/>
    <w:rsid w:val="001930F7"/>
    <w:rsid w:val="0019561F"/>
    <w:rsid w:val="001B32D2"/>
    <w:rsid w:val="001C5BD0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143B"/>
    <w:rsid w:val="003856C9"/>
    <w:rsid w:val="00396369"/>
    <w:rsid w:val="003F4D31"/>
    <w:rsid w:val="003F5FDB"/>
    <w:rsid w:val="0043426C"/>
    <w:rsid w:val="00441EB9"/>
    <w:rsid w:val="00463463"/>
    <w:rsid w:val="00466E60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70596"/>
    <w:rsid w:val="00986149"/>
    <w:rsid w:val="009D1627"/>
    <w:rsid w:val="009E10BC"/>
    <w:rsid w:val="00A42F91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15784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0218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C5B3F"/>
  <w15:chartTrackingRefBased/>
  <w15:docId w15:val="{BA044245-6F80-44E6-B87A-38BF9B9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84E74309845FCAFAF03714F9CD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DC917-CBD1-4C27-8DC5-4C6125EE1392}"/>
      </w:docPartPr>
      <w:docPartBody>
        <w:p w:rsidR="000E191F" w:rsidRDefault="00FB368B">
          <w:pPr>
            <w:pStyle w:val="2D284E74309845FCAFAF03714F9CDD53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1A227DD8FF61479286BEA0E30B179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3B05-3365-4BD3-BAA1-AC73F593DE6A}"/>
      </w:docPartPr>
      <w:docPartBody>
        <w:p w:rsidR="000E191F" w:rsidRDefault="00FB368B">
          <w:pPr>
            <w:pStyle w:val="1A227DD8FF61479286BEA0E30B1796A8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8B"/>
    <w:rsid w:val="000E191F"/>
    <w:rsid w:val="0028009D"/>
    <w:rsid w:val="00FB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284E74309845FCAFAF03714F9CDD53">
    <w:name w:val="2D284E74309845FCAFAF03714F9CDD53"/>
  </w:style>
  <w:style w:type="paragraph" w:customStyle="1" w:styleId="1A227DD8FF61479286BEA0E30B1796A8">
    <w:name w:val="1A227DD8FF61479286BEA0E30B179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9C27-FDA3-4B9A-B032-2374CB1F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49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 Laurent</cp:lastModifiedBy>
  <cp:revision>2</cp:revision>
  <cp:lastPrinted>2021-07-19T10:22:00Z</cp:lastPrinted>
  <dcterms:created xsi:type="dcterms:W3CDTF">2021-07-12T14:45:00Z</dcterms:created>
  <dcterms:modified xsi:type="dcterms:W3CDTF">2021-07-20T16:57:00Z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